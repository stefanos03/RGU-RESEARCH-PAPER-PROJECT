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F95" w:rsidRPr="00D85FF7" w:rsidRDefault="00D85FF7" w:rsidP="00D85FF7">
      <w:bookmarkStart w:id="0" w:name="_GoBack"/>
      <w:r w:rsidRPr="00D85FF7">
        <w:rPr>
          <w:noProof/>
        </w:rPr>
        <w:drawing>
          <wp:inline distT="0" distB="0" distL="0" distR="0">
            <wp:extent cx="5267325" cy="1179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0F95" w:rsidRPr="00D8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F7"/>
    <w:rsid w:val="00080F95"/>
    <w:rsid w:val="00D8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36B91-77FE-4FDF-B9D0-712C8EAA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CE44B-95C2-4F27-9C86-779E5965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4AC47A60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CHATZILEFTHERIS (1909248)</dc:creator>
  <cp:keywords/>
  <dc:description/>
  <cp:lastModifiedBy>STEFANOS CHATZILEFTHERIS (1909248)</cp:lastModifiedBy>
  <cp:revision>1</cp:revision>
  <dcterms:created xsi:type="dcterms:W3CDTF">2019-11-07T16:58:00Z</dcterms:created>
  <dcterms:modified xsi:type="dcterms:W3CDTF">2019-11-07T17:08:00Z</dcterms:modified>
</cp:coreProperties>
</file>